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DBC5D" w14:textId="30EC8EBB" w:rsidR="00813BA7" w:rsidRDefault="00813BA7" w:rsidP="000A13B7">
      <w:r>
        <w:t>Andrew Rutherford</w:t>
      </w:r>
    </w:p>
    <w:p w14:paraId="7DE0B77F" w14:textId="0739A670" w:rsidR="00813BA7" w:rsidRDefault="00813BA7" w:rsidP="000A13B7">
      <w:r>
        <w:t>CSCI 4113</w:t>
      </w:r>
    </w:p>
    <w:p w14:paraId="7E2C5EB1" w14:textId="49B2CD29" w:rsidR="00813BA7" w:rsidRDefault="00813BA7" w:rsidP="000A13B7">
      <w:r>
        <w:t>Homework 2</w:t>
      </w:r>
      <w:bookmarkStart w:id="0" w:name="_GoBack"/>
      <w:bookmarkEnd w:id="0"/>
    </w:p>
    <w:p w14:paraId="18AE4A6B" w14:textId="77777777" w:rsidR="00813BA7" w:rsidRDefault="00813BA7" w:rsidP="000A13B7"/>
    <w:p w14:paraId="7169AB62" w14:textId="77777777" w:rsidR="00813BA7" w:rsidRDefault="00813BA7" w:rsidP="000A13B7"/>
    <w:p w14:paraId="1A718DC1" w14:textId="77777777" w:rsidR="00B94DEC" w:rsidRDefault="000A13B7" w:rsidP="00813BA7">
      <w:pPr>
        <w:pStyle w:val="ListParagraph"/>
        <w:numPr>
          <w:ilvl w:val="0"/>
          <w:numId w:val="1"/>
        </w:numPr>
      </w:pPr>
      <w:r>
        <w:t xml:space="preserve"> History | awk ‘{a[$2]++}END{for(I in a){print a[i] “ “ i}}’ | sort –rn | head</w:t>
      </w:r>
    </w:p>
    <w:p w14:paraId="1157F331" w14:textId="77777777" w:rsidR="000A13B7" w:rsidRDefault="000A13B7" w:rsidP="000A13B7"/>
    <w:p w14:paraId="76195C9D" w14:textId="77777777" w:rsidR="000A13B7" w:rsidRDefault="000A13B7" w:rsidP="000A13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B7C7AE" wp14:editId="4874483C">
            <wp:extent cx="5943600" cy="4859020"/>
            <wp:effectExtent l="0" t="0" r="0" b="0"/>
            <wp:docPr id="1" name="Picture 1" descr="../../../../../Desktop/Screen%20Shot%202016-09-08%20at%201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9-08%20at%2012.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ED9E" w14:textId="77777777" w:rsidR="000A13B7" w:rsidRDefault="000A13B7" w:rsidP="000A13B7"/>
    <w:p w14:paraId="7962A687" w14:textId="77777777" w:rsidR="000A13B7" w:rsidRDefault="000A13B7" w:rsidP="000A13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3EB68C3" wp14:editId="091EEA45">
            <wp:extent cx="5943600" cy="3668395"/>
            <wp:effectExtent l="0" t="0" r="0" b="0"/>
            <wp:docPr id="2" name="Picture 2" descr="../../../../../Desktop/Screen%20Shot%202016-09-08%20at%201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9-08%20at%2012.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8AF8" w14:textId="77777777" w:rsidR="000A13B7" w:rsidRDefault="000A13B7" w:rsidP="000A13B7"/>
    <w:p w14:paraId="622F24BB" w14:textId="77638DDA" w:rsidR="000A13B7" w:rsidRDefault="00DC495F" w:rsidP="000A13B7">
      <w:pPr>
        <w:pStyle w:val="ListParagraph"/>
        <w:numPr>
          <w:ilvl w:val="0"/>
          <w:numId w:val="1"/>
        </w:numPr>
      </w:pPr>
      <w:r>
        <w:t>No topics were muddy from last week.</w:t>
      </w:r>
    </w:p>
    <w:p w14:paraId="45A11591" w14:textId="77777777" w:rsidR="000A13B7" w:rsidRDefault="000A13B7" w:rsidP="000A13B7"/>
    <w:p w14:paraId="4FC52A46" w14:textId="77777777" w:rsidR="000A13B7" w:rsidRDefault="000A13B7" w:rsidP="000A13B7">
      <w:pPr>
        <w:pStyle w:val="ListParagraph"/>
        <w:numPr>
          <w:ilvl w:val="0"/>
          <w:numId w:val="1"/>
        </w:numPr>
      </w:pPr>
      <w:r>
        <w:t xml:space="preserve">Ctrl-A will return the cursor to the beginning of the </w:t>
      </w:r>
      <w:r w:rsidR="0016417D">
        <w:t>current command line.  Useful if you are running a long script/command and realize something at the very beginning of it needs to be changed.</w:t>
      </w:r>
    </w:p>
    <w:sectPr w:rsidR="000A13B7" w:rsidSect="00B0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B678D"/>
    <w:multiLevelType w:val="hybridMultilevel"/>
    <w:tmpl w:val="15BA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40"/>
    <w:rsid w:val="000A13B7"/>
    <w:rsid w:val="0016417D"/>
    <w:rsid w:val="0020760B"/>
    <w:rsid w:val="00813BA7"/>
    <w:rsid w:val="00B02240"/>
    <w:rsid w:val="00B94DEC"/>
    <w:rsid w:val="00D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560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Homework2.docx</Template>
  <TotalTime>0</TotalTime>
  <Pages>2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3</cp:revision>
  <dcterms:created xsi:type="dcterms:W3CDTF">2016-09-08T22:21:00Z</dcterms:created>
  <dcterms:modified xsi:type="dcterms:W3CDTF">2016-09-08T22:22:00Z</dcterms:modified>
</cp:coreProperties>
</file>